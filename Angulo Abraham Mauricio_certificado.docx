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CBBB" w14:textId="05D025B9" w:rsidR="003D0B8F" w:rsidRPr="001D26D4" w:rsidRDefault="00FE60D5" w:rsidP="00FE60D5">
      <w:pPr>
        <w:spacing w:before="0"/>
      </w:pPr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8B8292C" wp14:editId="2324403B">
                <wp:simplePos x="0" y="0"/>
                <wp:positionH relativeFrom="column">
                  <wp:posOffset>-276225</wp:posOffset>
                </wp:positionH>
                <wp:positionV relativeFrom="paragraph">
                  <wp:posOffset>-219075</wp:posOffset>
                </wp:positionV>
                <wp:extent cx="10696575" cy="7498080"/>
                <wp:effectExtent l="19050" t="114300" r="142875" b="140970"/>
                <wp:wrapNone/>
                <wp:docPr id="1" name="Imagen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6575" cy="7498080"/>
                          <a:chOff x="0" y="109821"/>
                          <a:chExt cx="9961183" cy="7572074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orma libre: Forma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orma libre: Forma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bre: Forma 9"/>
                        <wps:cNvSpPr/>
                        <wps:spPr>
                          <a:xfrm>
                            <a:off x="85724" y="109821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C0CEC" id="Imagen 3" o:spid="_x0000_s1026" alt="&quot;&quot;" style="position:absolute;margin-left:-21.75pt;margin-top:-17.25pt;width:842.25pt;height:590.4pt;z-index:-251657216;mso-width-relative:margin;mso-height-relative:margin" coordorigin=",1098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">
                <v:shape id="Forma libre: Forma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orma libre: Forma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orma libre: Forma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orma libre: Forma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orma libre: Forma 9" o:spid="_x0000_s1031" style="position:absolute;left:857;top:1098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orma libre: Forma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orma libre: Forma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orma libre: Forma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orma libre: Forma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7579"/>
        <w:gridCol w:w="6524"/>
        <w:gridCol w:w="2015"/>
      </w:tblGrid>
      <w:tr w:rsidR="008620FD" w14:paraId="12B2CB4C" w14:textId="77777777" w:rsidTr="00553428">
        <w:trPr>
          <w:trHeight w:val="2512"/>
        </w:trPr>
        <w:tc>
          <w:tcPr>
            <w:tcW w:w="7110" w:type="dxa"/>
          </w:tcPr>
          <w:p w14:paraId="58027AA8" w14:textId="1A935C78" w:rsidR="008620FD" w:rsidRPr="001D26D4" w:rsidRDefault="008620FD" w:rsidP="007C2B59"/>
        </w:tc>
        <w:tc>
          <w:tcPr>
            <w:tcW w:w="6120" w:type="dxa"/>
            <w:tcMar>
              <w:top w:w="2160" w:type="dxa"/>
              <w:left w:w="0" w:type="dxa"/>
              <w:right w:w="115" w:type="dxa"/>
            </w:tcMar>
          </w:tcPr>
          <w:p w14:paraId="722861EF" w14:textId="77777777" w:rsidR="008620FD" w:rsidRPr="00E5434A" w:rsidRDefault="004B773A" w:rsidP="00E5434A">
            <w:pPr>
              <w:pStyle w:val="Ttulo"/>
            </w:pPr>
            <w:sdt>
              <w:sdtPr>
                <w:id w:val="-1750419990"/>
                <w:placeholder>
                  <w:docPart w:val="BD69C6F5AC8B448099FC4CB795DE54EF"/>
                </w:placeholder>
                <w:temporary/>
                <w:showingPlcHdr/>
                <w15:appearance w15:val="hidden"/>
              </w:sdtPr>
              <w:sdtEndPr/>
              <w:sdtContent>
                <w:r w:rsidR="008620FD" w:rsidRPr="00E5434A">
                  <w:rPr>
                    <w:lang w:bidi="es-ES"/>
                  </w:rPr>
                  <w:t>Certificado de participación</w:t>
                </w:r>
              </w:sdtContent>
            </w:sdt>
          </w:p>
          <w:p w14:paraId="1242050A" w14:textId="3E7EAB7A" w:rsidR="008620FD" w:rsidRPr="00283549" w:rsidRDefault="00283549" w:rsidP="00E5434A">
            <w:pPr>
              <w:pStyle w:val="Ttulo1"/>
              <w:rPr>
                <w:sz w:val="72"/>
                <w:szCs w:val="72"/>
              </w:rPr>
            </w:pPr>
            <w:r w:rsidRPr="00283549">
              <w:rPr>
                <w:sz w:val="72"/>
                <w:szCs w:val="72"/>
              </w:rPr>
              <w:t>Angulo Abraham Mauricio</w:t>
            </w:r>
          </w:p>
          <w:p w14:paraId="09C803D0" w14:textId="520C00E3" w:rsidR="008620FD" w:rsidRPr="000C2671" w:rsidRDefault="00283549" w:rsidP="00E5434A">
            <w:pPr>
              <w:pStyle w:val="Subttulo"/>
            </w:pPr>
            <w:r w:rsidRPr="00283549">
              <w:t>recibe este certificado de agradecimientos por su extraordinaria participación en</w:t>
            </w:r>
            <w:r>
              <w:t xml:space="preserve"> Finanzas Personales</w:t>
            </w:r>
          </w:p>
        </w:tc>
        <w:tc>
          <w:tcPr>
            <w:tcW w:w="1890" w:type="dxa"/>
          </w:tcPr>
          <w:p w14:paraId="5946F85C" w14:textId="77777777" w:rsidR="008620FD" w:rsidRPr="001D26D4" w:rsidRDefault="008620FD" w:rsidP="001D26D4"/>
        </w:tc>
      </w:tr>
      <w:tr w:rsidR="008620FD" w14:paraId="29EE0E3C" w14:textId="77777777" w:rsidTr="008620FD">
        <w:trPr>
          <w:trHeight w:val="1584"/>
        </w:trPr>
        <w:tc>
          <w:tcPr>
            <w:tcW w:w="7110" w:type="dxa"/>
          </w:tcPr>
          <w:p w14:paraId="702DEF55" w14:textId="77777777" w:rsidR="008620FD" w:rsidRPr="001D26D4" w:rsidRDefault="008620FD" w:rsidP="008620FD"/>
        </w:tc>
        <w:tc>
          <w:tcPr>
            <w:tcW w:w="6120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2D439015" w14:textId="7E431759" w:rsidR="008620FD" w:rsidRDefault="00283549" w:rsidP="008620FD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AA254D0" wp14:editId="56C2E29E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-241300</wp:posOffset>
                  </wp:positionV>
                  <wp:extent cx="1219200" cy="1219200"/>
                  <wp:effectExtent l="0" t="0" r="0" b="0"/>
                  <wp:wrapNone/>
                  <wp:docPr id="4" name="Imagen 4" descr="9 ideas de fimas para guardar hoy | ideas para firmas, firmas geniales,  ejemplos de firmas y m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9 ideas de fimas para guardar hoy | ideas para firmas, firmas geniales,  ejemplos de firmas y m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</w:tcPr>
          <w:p w14:paraId="13FB4761" w14:textId="77777777" w:rsidR="008620FD" w:rsidRPr="001D26D4" w:rsidRDefault="008620FD" w:rsidP="008620FD"/>
        </w:tc>
      </w:tr>
      <w:tr w:rsidR="001D26D4" w:rsidRPr="001D26D4" w14:paraId="5BCC6D34" w14:textId="77777777" w:rsidTr="008620FD">
        <w:trPr>
          <w:trHeight w:val="1325"/>
        </w:trPr>
        <w:tc>
          <w:tcPr>
            <w:tcW w:w="7110" w:type="dxa"/>
          </w:tcPr>
          <w:p w14:paraId="2CA4DDE7" w14:textId="23C2BE20" w:rsidR="001D26D4" w:rsidRPr="001D26D4" w:rsidRDefault="001D26D4" w:rsidP="001D26D4"/>
        </w:tc>
        <w:tc>
          <w:tcPr>
            <w:tcW w:w="6120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6460F5FE" w14:textId="77777777" w:rsidR="001D26D4" w:rsidRDefault="004B773A" w:rsidP="00FE60D5">
            <w:sdt>
              <w:sdtPr>
                <w:id w:val="947584136"/>
                <w:placeholder>
                  <w:docPart w:val="4B11D2B56FA5476F8CC0E14FB98363DD"/>
                </w:placeholder>
                <w:temporary/>
                <w:showingPlcHdr/>
                <w15:appearance w15:val="hidden"/>
              </w:sdtPr>
              <w:sdtEndPr/>
              <w:sdtContent>
                <w:r w:rsidR="00E5434A" w:rsidRPr="001D26D4">
                  <w:rPr>
                    <w:lang w:bidi="es-ES"/>
                  </w:rPr>
                  <w:t>Claudia Olivares, jefa de operaciones</w:t>
                </w:r>
              </w:sdtContent>
            </w:sdt>
          </w:p>
          <w:p w14:paraId="3F277CD9" w14:textId="77777777" w:rsidR="00283549" w:rsidRDefault="00283549" w:rsidP="00283549"/>
          <w:p w14:paraId="4BE1B30B" w14:textId="5BDEE2E7" w:rsidR="00283549" w:rsidRPr="00283549" w:rsidRDefault="00283549" w:rsidP="00283549">
            <w:pPr>
              <w:tabs>
                <w:tab w:val="left" w:pos="1905"/>
              </w:tabs>
            </w:pPr>
            <w:r>
              <w:tab/>
              <w:t>17/09/2025</w:t>
            </w:r>
          </w:p>
        </w:tc>
        <w:tc>
          <w:tcPr>
            <w:tcW w:w="1890" w:type="dxa"/>
          </w:tcPr>
          <w:p w14:paraId="2C9E9BD1" w14:textId="77777777" w:rsidR="001D26D4" w:rsidRPr="001D26D4" w:rsidRDefault="001D26D4" w:rsidP="001D26D4"/>
        </w:tc>
      </w:tr>
      <w:tr w:rsidR="001D26D4" w:rsidRPr="001D26D4" w14:paraId="42711EED" w14:textId="77777777" w:rsidTr="00553428">
        <w:trPr>
          <w:trHeight w:val="850"/>
        </w:trPr>
        <w:tc>
          <w:tcPr>
            <w:tcW w:w="7110" w:type="dxa"/>
          </w:tcPr>
          <w:p w14:paraId="4C863A48" w14:textId="0104A04E" w:rsidR="001D26D4" w:rsidRPr="001D26D4" w:rsidRDefault="00F7686A" w:rsidP="001D26D4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3C3E887" wp14:editId="26E3669A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-1527175</wp:posOffset>
                  </wp:positionV>
                  <wp:extent cx="2905125" cy="2838450"/>
                  <wp:effectExtent l="0" t="0" r="952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5476C68E" w14:textId="77777777" w:rsidR="001D26D4" w:rsidRPr="001D26D4" w:rsidRDefault="004B773A" w:rsidP="001D26D4">
            <w:sdt>
              <w:sdtPr>
                <w:id w:val="-1191213813"/>
                <w:placeholder>
                  <w:docPart w:val="044D346CCF04484EAEB99EA4D774462C"/>
                </w:placeholder>
                <w:temporary/>
                <w:showingPlcHdr/>
                <w15:appearance w15:val="hidden"/>
              </w:sdtPr>
              <w:sdtEndPr/>
              <w:sdtContent>
                <w:r w:rsidR="00E5434A" w:rsidRPr="001D26D4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890" w:type="dxa"/>
          </w:tcPr>
          <w:p w14:paraId="6BAC0CBA" w14:textId="77777777" w:rsidR="001D26D4" w:rsidRPr="001D26D4" w:rsidRDefault="001D26D4" w:rsidP="001D26D4"/>
        </w:tc>
      </w:tr>
    </w:tbl>
    <w:p w14:paraId="08BC3E8C" w14:textId="3DFFD4CC" w:rsidR="003D0B8F" w:rsidRPr="00A02FF2" w:rsidRDefault="003D0B8F" w:rsidP="00E5434A"/>
    <w:sectPr w:rsidR="003D0B8F" w:rsidRPr="00A02FF2" w:rsidSect="00D9340A">
      <w:pgSz w:w="16838" w:h="11906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F073" w14:textId="77777777" w:rsidR="004B773A" w:rsidRDefault="004B773A" w:rsidP="001D26D4">
      <w:r>
        <w:separator/>
      </w:r>
    </w:p>
  </w:endnote>
  <w:endnote w:type="continuationSeparator" w:id="0">
    <w:p w14:paraId="1C6813CF" w14:textId="77777777" w:rsidR="004B773A" w:rsidRDefault="004B773A" w:rsidP="001D26D4">
      <w:r>
        <w:continuationSeparator/>
      </w:r>
    </w:p>
  </w:endnote>
  <w:endnote w:type="continuationNotice" w:id="1">
    <w:p w14:paraId="47AF062D" w14:textId="77777777" w:rsidR="004B773A" w:rsidRDefault="004B77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9555" w14:textId="77777777" w:rsidR="004B773A" w:rsidRDefault="004B773A" w:rsidP="001D26D4">
      <w:r>
        <w:separator/>
      </w:r>
    </w:p>
  </w:footnote>
  <w:footnote w:type="continuationSeparator" w:id="0">
    <w:p w14:paraId="12D26D7C" w14:textId="77777777" w:rsidR="004B773A" w:rsidRDefault="004B773A" w:rsidP="001D26D4">
      <w:r>
        <w:continuationSeparator/>
      </w:r>
    </w:p>
  </w:footnote>
  <w:footnote w:type="continuationNotice" w:id="1">
    <w:p w14:paraId="1242BC4C" w14:textId="77777777" w:rsidR="004B773A" w:rsidRDefault="004B773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49"/>
    <w:rsid w:val="00073F61"/>
    <w:rsid w:val="000C2671"/>
    <w:rsid w:val="000D33CC"/>
    <w:rsid w:val="000E1561"/>
    <w:rsid w:val="001314FA"/>
    <w:rsid w:val="001828B5"/>
    <w:rsid w:val="001B2278"/>
    <w:rsid w:val="001D26D4"/>
    <w:rsid w:val="001E3AAD"/>
    <w:rsid w:val="001E755D"/>
    <w:rsid w:val="00283549"/>
    <w:rsid w:val="00283F5C"/>
    <w:rsid w:val="002929C9"/>
    <w:rsid w:val="00303EF0"/>
    <w:rsid w:val="00320A2E"/>
    <w:rsid w:val="003D0B8F"/>
    <w:rsid w:val="003F1F1C"/>
    <w:rsid w:val="00401A83"/>
    <w:rsid w:val="004B773A"/>
    <w:rsid w:val="0051462D"/>
    <w:rsid w:val="0055003B"/>
    <w:rsid w:val="00553428"/>
    <w:rsid w:val="00557217"/>
    <w:rsid w:val="005616FB"/>
    <w:rsid w:val="00571585"/>
    <w:rsid w:val="005733A4"/>
    <w:rsid w:val="005C7DA9"/>
    <w:rsid w:val="00600126"/>
    <w:rsid w:val="00621E0E"/>
    <w:rsid w:val="006224C8"/>
    <w:rsid w:val="007C2B59"/>
    <w:rsid w:val="007D610F"/>
    <w:rsid w:val="00831375"/>
    <w:rsid w:val="008620FD"/>
    <w:rsid w:val="008D3301"/>
    <w:rsid w:val="008D527D"/>
    <w:rsid w:val="009274EF"/>
    <w:rsid w:val="00942404"/>
    <w:rsid w:val="009454BF"/>
    <w:rsid w:val="00967998"/>
    <w:rsid w:val="00967BFA"/>
    <w:rsid w:val="009A58E2"/>
    <w:rsid w:val="009B63FE"/>
    <w:rsid w:val="009F465B"/>
    <w:rsid w:val="00A02FF2"/>
    <w:rsid w:val="00A17D65"/>
    <w:rsid w:val="00A4188E"/>
    <w:rsid w:val="00AA08C1"/>
    <w:rsid w:val="00AE2C4D"/>
    <w:rsid w:val="00B42B2A"/>
    <w:rsid w:val="00B548CD"/>
    <w:rsid w:val="00B854F6"/>
    <w:rsid w:val="00B94BC9"/>
    <w:rsid w:val="00C72177"/>
    <w:rsid w:val="00CA25FE"/>
    <w:rsid w:val="00CB42DA"/>
    <w:rsid w:val="00CE1C46"/>
    <w:rsid w:val="00D77355"/>
    <w:rsid w:val="00D9340A"/>
    <w:rsid w:val="00DB2542"/>
    <w:rsid w:val="00E16C16"/>
    <w:rsid w:val="00E405EE"/>
    <w:rsid w:val="00E5434A"/>
    <w:rsid w:val="00E567F8"/>
    <w:rsid w:val="00E57B28"/>
    <w:rsid w:val="00E57C83"/>
    <w:rsid w:val="00E76D49"/>
    <w:rsid w:val="00E81AB7"/>
    <w:rsid w:val="00EA6673"/>
    <w:rsid w:val="00ED0448"/>
    <w:rsid w:val="00ED63C7"/>
    <w:rsid w:val="00EE0D44"/>
    <w:rsid w:val="00EF2A9C"/>
    <w:rsid w:val="00F43B97"/>
    <w:rsid w:val="00F7686A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C6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Ttulo1">
    <w:name w:val="heading 1"/>
    <w:basedOn w:val="Normal"/>
    <w:next w:val="Normal"/>
    <w:link w:val="Ttulo1C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5434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Sinespaciado">
    <w:name w:val="No Spacing"/>
    <w:uiPriority w:val="1"/>
    <w:semiHidden/>
    <w:rsid w:val="00557217"/>
  </w:style>
  <w:style w:type="paragraph" w:styleId="Encabezado">
    <w:name w:val="header"/>
    <w:basedOn w:val="Normal"/>
    <w:link w:val="EncabezadoC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08C1"/>
    <w:rPr>
      <w:spacing w:val="10"/>
    </w:rPr>
  </w:style>
  <w:style w:type="paragraph" w:styleId="Piedepgina">
    <w:name w:val="footer"/>
    <w:basedOn w:val="Normal"/>
    <w:link w:val="PiedepginaC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ertificado%20de%20particip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69C6F5AC8B448099FC4CB795DE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F5120-AD8E-432E-98B6-E8AB01958259}"/>
      </w:docPartPr>
      <w:docPartBody>
        <w:p w:rsidR="00966DAC" w:rsidRDefault="00334524">
          <w:pPr>
            <w:pStyle w:val="BD69C6F5AC8B448099FC4CB795DE54EF"/>
          </w:pPr>
          <w:r w:rsidRPr="00E5434A">
            <w:rPr>
              <w:lang w:bidi="es-ES"/>
            </w:rPr>
            <w:t>Certificado de participación</w:t>
          </w:r>
        </w:p>
      </w:docPartBody>
    </w:docPart>
    <w:docPart>
      <w:docPartPr>
        <w:name w:val="4B11D2B56FA5476F8CC0E14FB9836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E57BE-FF05-4EF5-9656-B2B9AA594A9E}"/>
      </w:docPartPr>
      <w:docPartBody>
        <w:p w:rsidR="00966DAC" w:rsidRDefault="00334524">
          <w:pPr>
            <w:pStyle w:val="4B11D2B56FA5476F8CC0E14FB98363DD"/>
          </w:pPr>
          <w:r w:rsidRPr="001D26D4">
            <w:rPr>
              <w:lang w:bidi="es-ES"/>
            </w:rPr>
            <w:t>Claudia Olivares, jefa de operaciones</w:t>
          </w:r>
        </w:p>
      </w:docPartBody>
    </w:docPart>
    <w:docPart>
      <w:docPartPr>
        <w:name w:val="044D346CCF04484EAEB99EA4D7744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EA142-166B-411C-AC4E-BEBBDFFFA013}"/>
      </w:docPartPr>
      <w:docPartBody>
        <w:p w:rsidR="00966DAC" w:rsidRDefault="00334524">
          <w:pPr>
            <w:pStyle w:val="044D346CCF04484EAEB99EA4D774462C"/>
          </w:pPr>
          <w:r w:rsidRPr="001D26D4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A6"/>
    <w:rsid w:val="00334524"/>
    <w:rsid w:val="008C52C6"/>
    <w:rsid w:val="00966DAC"/>
    <w:rsid w:val="00C3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69C6F5AC8B448099FC4CB795DE54EF">
    <w:name w:val="BD69C6F5AC8B448099FC4CB795DE54EF"/>
  </w:style>
  <w:style w:type="paragraph" w:customStyle="1" w:styleId="4B11D2B56FA5476F8CC0E14FB98363DD">
    <w:name w:val="4B11D2B56FA5476F8CC0E14FB98363DD"/>
  </w:style>
  <w:style w:type="paragraph" w:customStyle="1" w:styleId="044D346CCF04484EAEB99EA4D774462C">
    <w:name w:val="044D346CCF04484EAEB99EA4D7744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C9AE65-BD62-4480-B819-898FFF0CAF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participación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2025-09-17T16:12:00Z</dcterms:created>
  <dcterms:modified xsi:type="dcterms:W3CDTF">2025-09-17T16:32:00Z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